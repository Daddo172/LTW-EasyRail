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4298" w14:textId="77777777" w:rsidR="00831721" w:rsidRDefault="00831721" w:rsidP="00831721">
      <w:pPr>
        <w:spacing w:before="120" w:after="0"/>
      </w:pPr>
      <w:r w:rsidRPr="0041428F"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E6C2667" wp14:editId="460A272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a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igura a mano libera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igura a mano libera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igura a mano libera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igura a mano libera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29BC7" id="Elemento gra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">
                <v:shape id="Figura a mano libera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igura a mano libera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igura a mano libera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igura a mano libera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454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la layout intestazione"/>
      </w:tblPr>
      <w:tblGrid>
        <w:gridCol w:w="9516"/>
      </w:tblGrid>
      <w:tr w:rsidR="00A66B18" w:rsidRPr="0041428F" w14:paraId="53FEECFF" w14:textId="77777777" w:rsidTr="006F5C32">
        <w:trPr>
          <w:trHeight w:val="189"/>
          <w:jc w:val="center"/>
        </w:trPr>
        <w:tc>
          <w:tcPr>
            <w:tcW w:w="9516" w:type="dxa"/>
          </w:tcPr>
          <w:p w14:paraId="4C57810F" w14:textId="77777777" w:rsidR="00A66B18" w:rsidRPr="0041428F" w:rsidRDefault="00A66B18" w:rsidP="00A66B18">
            <w:pPr>
              <w:pStyle w:val="Informazionidicontat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it-IT"/>
              </w:rPr>
              <mc:AlternateContent>
                <mc:Choice Requires="wps">
                  <w:drawing>
                    <wp:inline distT="0" distB="0" distL="0" distR="0" wp14:anchorId="0E8C754F" wp14:editId="40E5CD2E">
                      <wp:extent cx="2899410" cy="369570"/>
                      <wp:effectExtent l="19050" t="19050" r="15240" b="1968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9410" cy="3695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30AB3343" w14:textId="6EE7E83B" w:rsidR="00A66B18" w:rsidRPr="006F5C32" w:rsidRDefault="00B4109D" w:rsidP="006F5187">
                                  <w:pPr>
                                    <w:pStyle w:val="Logo"/>
                                    <w:spacing w:before="240" w:after="100"/>
                                    <w:ind w:left="-181" w:right="-23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6F5C32">
                                    <w:rPr>
                                      <w:rFonts w:asciiTheme="majorHAnsi" w:hAnsiTheme="majorHAnsi"/>
                                    </w:rPr>
                                    <w:t>EASYRAI</w:t>
                                  </w:r>
                                  <w:r w:rsidR="00BD4D90">
                                    <w:rPr>
                                      <w:rFonts w:asciiTheme="majorHAnsi" w:hAnsiTheme="majorHAnsi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8C754F" id="Forma 61" o:spid="_x0000_s1026" style="width:228.3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0AB3343" w14:textId="6EE7E83B" w:rsidR="00A66B18" w:rsidRPr="006F5C32" w:rsidRDefault="00B4109D" w:rsidP="006F5187">
                            <w:pPr>
                              <w:pStyle w:val="Logo"/>
                              <w:spacing w:before="240" w:after="100"/>
                              <w:ind w:left="-181" w:right="-23"/>
                              <w:rPr>
                                <w:rFonts w:asciiTheme="majorHAnsi" w:hAnsiTheme="majorHAnsi"/>
                              </w:rPr>
                            </w:pPr>
                            <w:r w:rsidRPr="006F5C32">
                              <w:rPr>
                                <w:rFonts w:asciiTheme="majorHAnsi" w:hAnsiTheme="majorHAnsi"/>
                              </w:rPr>
                              <w:t>EASYRAI</w:t>
                            </w:r>
                            <w:r w:rsidR="00BD4D90">
                              <w:rPr>
                                <w:rFonts w:asciiTheme="majorHAnsi" w:hAnsiTheme="majorHAnsi"/>
                              </w:rPr>
                              <w:t>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9867299" w14:textId="77777777" w:rsidTr="006F5C32">
        <w:trPr>
          <w:trHeight w:val="1885"/>
          <w:jc w:val="center"/>
        </w:trPr>
        <w:tc>
          <w:tcPr>
            <w:tcW w:w="9516" w:type="dxa"/>
            <w:vAlign w:val="bottom"/>
          </w:tcPr>
          <w:p w14:paraId="75D6D697" w14:textId="394C5F89" w:rsidR="00A66B18" w:rsidRPr="006F5C32" w:rsidRDefault="00B4109D" w:rsidP="00A66B18">
            <w:pPr>
              <w:pStyle w:val="Informazionidicontatto"/>
              <w:rPr>
                <w:b/>
                <w:bCs/>
              </w:rPr>
            </w:pPr>
            <w:r w:rsidRPr="006F5C32">
              <w:rPr>
                <w:b/>
                <w:bCs/>
              </w:rPr>
              <w:t>Progetto</w:t>
            </w:r>
            <w:r w:rsidR="006F5187">
              <w:rPr>
                <w:b/>
                <w:bCs/>
              </w:rPr>
              <w:t xml:space="preserve"> realizzato</w:t>
            </w:r>
            <w:r w:rsidRPr="006F5C32">
              <w:rPr>
                <w:b/>
                <w:bCs/>
              </w:rPr>
              <w:t xml:space="preserve"> per il corso di:</w:t>
            </w:r>
          </w:p>
          <w:p w14:paraId="1C436DF0" w14:textId="5E484CA8" w:rsidR="00B4109D" w:rsidRPr="006F5C32" w:rsidRDefault="00B4109D" w:rsidP="006F5C32">
            <w:pPr>
              <w:pStyle w:val="Informazionidicontatto"/>
              <w:rPr>
                <w:b/>
                <w:bCs/>
              </w:rPr>
            </w:pPr>
            <w:r w:rsidRPr="006F5C32">
              <w:rPr>
                <w:b/>
                <w:bCs/>
              </w:rPr>
              <w:t xml:space="preserve">LTW (Linguaggi e </w:t>
            </w:r>
            <w:r w:rsidR="008D01C4">
              <w:rPr>
                <w:b/>
                <w:bCs/>
              </w:rPr>
              <w:t>T</w:t>
            </w:r>
            <w:r w:rsidRPr="006F5C32">
              <w:rPr>
                <w:b/>
                <w:bCs/>
              </w:rPr>
              <w:t xml:space="preserve">ecnologie per il </w:t>
            </w:r>
            <w:r w:rsidR="008D01C4">
              <w:rPr>
                <w:b/>
                <w:bCs/>
              </w:rPr>
              <w:t>W</w:t>
            </w:r>
            <w:r w:rsidRPr="006F5C32">
              <w:rPr>
                <w:b/>
                <w:bCs/>
              </w:rPr>
              <w:t>eb)</w:t>
            </w:r>
          </w:p>
          <w:p w14:paraId="6A4E5101" w14:textId="5EF48B16" w:rsidR="003E24DF" w:rsidRPr="0041428F" w:rsidRDefault="00B4109D" w:rsidP="00A66B18">
            <w:pPr>
              <w:pStyle w:val="Informazionidicontatto"/>
              <w:rPr>
                <w:color w:val="000000" w:themeColor="text1"/>
              </w:rPr>
            </w:pPr>
            <w:r w:rsidRPr="006F5C32">
              <w:rPr>
                <w:b/>
                <w:bCs/>
              </w:rPr>
              <w:t>Università La Sapienza</w:t>
            </w:r>
          </w:p>
        </w:tc>
      </w:tr>
    </w:tbl>
    <w:p w14:paraId="15E72C41" w14:textId="77777777" w:rsidR="00A66B18" w:rsidRDefault="00A66B18"/>
    <w:p w14:paraId="609976D4" w14:textId="7372FA14" w:rsidR="00A66B18" w:rsidRPr="00B4109D" w:rsidRDefault="006F5187" w:rsidP="006F5187">
      <w:pPr>
        <w:pStyle w:val="Titolo"/>
      </w:pPr>
      <w:r>
        <w:t>DOCUMENTAZIONE</w:t>
      </w:r>
    </w:p>
    <w:p w14:paraId="6A4DA41F" w14:textId="3F9E33C5" w:rsidR="00B4109D" w:rsidRPr="00B4109D" w:rsidRDefault="00B4109D" w:rsidP="00B4109D">
      <w:pPr>
        <w:pStyle w:val="Titolo1"/>
        <w:keepNext/>
        <w:spacing w:after="0"/>
        <w:rPr>
          <w:lang w:eastAsia="it-IT"/>
        </w:rPr>
      </w:pPr>
      <w:r>
        <w:rPr>
          <w:lang w:eastAsia="it-IT"/>
        </w:rPr>
        <w:t>Tecnologie utilizzate:</w:t>
      </w:r>
    </w:p>
    <w:p w14:paraId="1D61E845" w14:textId="3CAAE547" w:rsidR="00B4109D" w:rsidRPr="006F5C32" w:rsidRDefault="00B4109D" w:rsidP="006F5187">
      <w:pPr>
        <w:pStyle w:val="Destinatario"/>
        <w:keepNext/>
        <w:numPr>
          <w:ilvl w:val="0"/>
          <w:numId w:val="3"/>
        </w:numPr>
        <w:spacing w:before="0" w:after="0"/>
        <w:rPr>
          <w:b w:val="0"/>
          <w:bCs w:val="0"/>
          <w:lang w:eastAsia="it-IT"/>
        </w:rPr>
      </w:pPr>
      <w:r>
        <w:rPr>
          <w:lang w:eastAsia="it-IT"/>
        </w:rPr>
        <w:t>Front</w:t>
      </w:r>
      <w:r w:rsidRPr="00B4109D">
        <w:rPr>
          <w:lang w:eastAsia="it-IT"/>
        </w:rPr>
        <w:t xml:space="preserve"> </w:t>
      </w:r>
      <w:r>
        <w:rPr>
          <w:lang w:eastAsia="it-IT"/>
        </w:rPr>
        <w:t>End</w:t>
      </w:r>
      <w:r w:rsidRPr="00B4109D">
        <w:rPr>
          <w:lang w:eastAsia="it-IT"/>
        </w:rPr>
        <w:t>:</w:t>
      </w:r>
      <w:r>
        <w:rPr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HTML,</w:t>
      </w:r>
      <w:r w:rsidR="00BD4D90">
        <w:rPr>
          <w:b w:val="0"/>
          <w:bCs w:val="0"/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CSS,</w:t>
      </w:r>
      <w:r w:rsidR="00BD4D90">
        <w:rPr>
          <w:b w:val="0"/>
          <w:bCs w:val="0"/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JAVASCRIPT,</w:t>
      </w:r>
      <w:r w:rsidR="00BD4D90">
        <w:rPr>
          <w:b w:val="0"/>
          <w:bCs w:val="0"/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BOOTSTRAP</w:t>
      </w:r>
    </w:p>
    <w:p w14:paraId="0F5E169F" w14:textId="003FB845" w:rsidR="00B4109D" w:rsidRDefault="00B4109D" w:rsidP="006F5187">
      <w:pPr>
        <w:pStyle w:val="Destinatario"/>
        <w:keepNext/>
        <w:numPr>
          <w:ilvl w:val="0"/>
          <w:numId w:val="3"/>
        </w:numPr>
        <w:spacing w:before="0" w:after="0"/>
        <w:rPr>
          <w:lang w:eastAsia="it-IT"/>
        </w:rPr>
      </w:pPr>
      <w:r>
        <w:rPr>
          <w:lang w:eastAsia="it-IT"/>
        </w:rPr>
        <w:t>Back End</w:t>
      </w:r>
      <w:r w:rsidRPr="00B4109D">
        <w:rPr>
          <w:lang w:eastAsia="it-IT"/>
        </w:rPr>
        <w:t>:</w:t>
      </w:r>
      <w:r>
        <w:rPr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PHP,</w:t>
      </w:r>
      <w:r w:rsidR="00BD4D90">
        <w:rPr>
          <w:b w:val="0"/>
          <w:bCs w:val="0"/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POSTGRESQL,</w:t>
      </w:r>
      <w:r w:rsidR="00BD4D90">
        <w:rPr>
          <w:b w:val="0"/>
          <w:bCs w:val="0"/>
          <w:lang w:eastAsia="it-IT"/>
        </w:rPr>
        <w:t xml:space="preserve"> </w:t>
      </w:r>
      <w:r w:rsidRPr="006F5C32">
        <w:rPr>
          <w:b w:val="0"/>
          <w:bCs w:val="0"/>
          <w:lang w:eastAsia="it-IT"/>
        </w:rPr>
        <w:t>JAVASCRIPT</w:t>
      </w:r>
    </w:p>
    <w:p w14:paraId="7B497A9B" w14:textId="75671F3D" w:rsidR="00B4109D" w:rsidRDefault="00DB7D2A" w:rsidP="00DB7D2A">
      <w:pPr>
        <w:pStyle w:val="Titolo1"/>
        <w:rPr>
          <w:lang w:eastAsia="it-IT"/>
        </w:rPr>
      </w:pPr>
      <w:r>
        <w:rPr>
          <w:lang w:eastAsia="it-IT"/>
        </w:rPr>
        <w:t>SERVIZI</w:t>
      </w:r>
      <w:r w:rsidR="00B4109D" w:rsidRPr="00B4109D">
        <w:rPr>
          <w:lang w:eastAsia="it-IT"/>
        </w:rPr>
        <w:t>:</w:t>
      </w:r>
    </w:p>
    <w:p w14:paraId="6B013FD1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LOGIN E SIGNUP</w:t>
      </w:r>
    </w:p>
    <w:p w14:paraId="7AB05487" w14:textId="64D9C892" w:rsidR="00B4109D" w:rsidRPr="006F5187" w:rsidRDefault="006F5187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FORM DI RICERCA TRENI E VISUALIZZAZIONE</w:t>
      </w:r>
    </w:p>
    <w:p w14:paraId="1352465C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PRENOTAZIONI TRENI CON SIMULAZIONE PAGAMENTO</w:t>
      </w:r>
    </w:p>
    <w:p w14:paraId="04D9729A" w14:textId="77777777" w:rsidR="00B4109D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 w:rsidRPr="006F5187">
        <w:rPr>
          <w:b w:val="0"/>
          <w:bCs w:val="0"/>
          <w:lang w:eastAsia="it-IT"/>
        </w:rPr>
        <w:t>PROFILO ACCOUNT CON TRENI PRENOTATI E INFORMAZIONI UTENTE</w:t>
      </w:r>
    </w:p>
    <w:p w14:paraId="2D2EA689" w14:textId="34A8970D" w:rsidR="00B4109D" w:rsidRPr="006F5187" w:rsidRDefault="008D01C4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  <w:lang w:eastAsia="it-IT"/>
        </w:rPr>
      </w:pPr>
      <w:r>
        <w:rPr>
          <w:b w:val="0"/>
          <w:bCs w:val="0"/>
          <w:lang w:eastAsia="it-IT"/>
        </w:rPr>
        <w:t>VISUALIZZAZIONE</w:t>
      </w:r>
      <w:r w:rsidR="00B4109D" w:rsidRPr="006F5187">
        <w:rPr>
          <w:b w:val="0"/>
          <w:bCs w:val="0"/>
          <w:lang w:eastAsia="it-IT"/>
        </w:rPr>
        <w:t xml:space="preserve"> STATO TRENO TRAMITE CODICE</w:t>
      </w:r>
    </w:p>
    <w:p w14:paraId="7A708C36" w14:textId="50F94B78" w:rsidR="00A66B18" w:rsidRPr="006F5187" w:rsidRDefault="00B4109D" w:rsidP="006F5187">
      <w:pPr>
        <w:pStyle w:val="Destinatario"/>
        <w:numPr>
          <w:ilvl w:val="0"/>
          <w:numId w:val="2"/>
        </w:numPr>
        <w:spacing w:before="0" w:after="100"/>
        <w:rPr>
          <w:b w:val="0"/>
          <w:bCs w:val="0"/>
        </w:rPr>
      </w:pPr>
      <w:r w:rsidRPr="006F5187">
        <w:rPr>
          <w:b w:val="0"/>
          <w:bCs w:val="0"/>
          <w:lang w:eastAsia="it-IT"/>
        </w:rPr>
        <w:t>PAGINA ADMIN CON MODIFICHE TRENI,</w:t>
      </w:r>
      <w:r w:rsidR="00BD4D90">
        <w:rPr>
          <w:b w:val="0"/>
          <w:bCs w:val="0"/>
          <w:lang w:eastAsia="it-IT"/>
        </w:rPr>
        <w:t xml:space="preserve"> </w:t>
      </w:r>
      <w:r w:rsidRPr="006F5187">
        <w:rPr>
          <w:b w:val="0"/>
          <w:bCs w:val="0"/>
          <w:lang w:eastAsia="it-IT"/>
        </w:rPr>
        <w:t>UTENTI,</w:t>
      </w:r>
      <w:r w:rsidR="00BD4D90">
        <w:rPr>
          <w:b w:val="0"/>
          <w:bCs w:val="0"/>
          <w:lang w:eastAsia="it-IT"/>
        </w:rPr>
        <w:t xml:space="preserve"> </w:t>
      </w:r>
      <w:r w:rsidRPr="006F5187">
        <w:rPr>
          <w:b w:val="0"/>
          <w:bCs w:val="0"/>
          <w:lang w:eastAsia="it-IT"/>
        </w:rPr>
        <w:t>PRENOTAZIONI,</w:t>
      </w:r>
      <w:r w:rsidR="00BD4D90">
        <w:rPr>
          <w:b w:val="0"/>
          <w:bCs w:val="0"/>
          <w:lang w:eastAsia="it-IT"/>
        </w:rPr>
        <w:t xml:space="preserve"> </w:t>
      </w:r>
      <w:r w:rsidRPr="006F5187">
        <w:rPr>
          <w:b w:val="0"/>
          <w:bCs w:val="0"/>
          <w:lang w:eastAsia="it-IT"/>
        </w:rPr>
        <w:t>FERMATE</w:t>
      </w:r>
    </w:p>
    <w:p w14:paraId="4ABFF4B8" w14:textId="2C9B1E71" w:rsidR="00A66B18" w:rsidRPr="00E4786A" w:rsidRDefault="00DB7D2A" w:rsidP="00DB7D2A">
      <w:pPr>
        <w:pStyle w:val="Titolo1"/>
      </w:pPr>
      <w:r>
        <w:t>STRUTTURA FILE</w:t>
      </w:r>
      <w:r w:rsidR="006F5187">
        <w:t>:</w:t>
      </w:r>
    </w:p>
    <w:p w14:paraId="50CE36C3" w14:textId="137C9F72" w:rsidR="006F5C32" w:rsidRPr="006F5187" w:rsidRDefault="00DB7D2A" w:rsidP="006F5187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F5187">
        <w:rPr>
          <w:color w:val="auto"/>
        </w:rPr>
        <w:t xml:space="preserve">Il </w:t>
      </w:r>
      <w:r w:rsidR="006F5187" w:rsidRPr="006F5187">
        <w:rPr>
          <w:b/>
          <w:bCs/>
          <w:color w:val="auto"/>
        </w:rPr>
        <w:t xml:space="preserve">LATO UTENTE </w:t>
      </w:r>
      <w:r w:rsidRPr="006F5187">
        <w:rPr>
          <w:color w:val="auto"/>
        </w:rPr>
        <w:t>del progetto è composto dal file di homepage</w:t>
      </w:r>
      <w:r w:rsidRPr="006F5187">
        <w:rPr>
          <w:b/>
          <w:bCs/>
          <w:color w:val="auto"/>
        </w:rPr>
        <w:t xml:space="preserve"> (</w:t>
      </w:r>
      <w:proofErr w:type="spellStart"/>
      <w:r w:rsidRPr="006F5187">
        <w:rPr>
          <w:b/>
          <w:bCs/>
          <w:color w:val="auto"/>
        </w:rPr>
        <w:t>HomePage.php</w:t>
      </w:r>
      <w:proofErr w:type="spellEnd"/>
      <w:r w:rsidRPr="006F5187">
        <w:rPr>
          <w:b/>
          <w:bCs/>
          <w:color w:val="auto"/>
        </w:rPr>
        <w:t xml:space="preserve">), </w:t>
      </w:r>
      <w:r w:rsidRPr="006F5187">
        <w:rPr>
          <w:color w:val="auto"/>
        </w:rPr>
        <w:t>troviamo un servizio di autenticazione nel sito</w:t>
      </w:r>
      <w:r w:rsidR="006F5187">
        <w:rPr>
          <w:color w:val="auto"/>
        </w:rPr>
        <w:t xml:space="preserve"> </w:t>
      </w:r>
      <w:r w:rsidRPr="006F5187">
        <w:rPr>
          <w:b/>
          <w:bCs/>
          <w:color w:val="auto"/>
        </w:rPr>
        <w:t>(Login.html,login.php,Register,html,registrazione.php</w:t>
      </w:r>
      <w:r w:rsidR="006F5C32" w:rsidRPr="006F5187">
        <w:rPr>
          <w:b/>
          <w:bCs/>
          <w:color w:val="auto"/>
        </w:rPr>
        <w:t>,logout.php</w:t>
      </w:r>
      <w:r w:rsidRPr="006F5187">
        <w:rPr>
          <w:b/>
          <w:bCs/>
          <w:color w:val="auto"/>
        </w:rPr>
        <w:t xml:space="preserve">) </w:t>
      </w:r>
      <w:r w:rsidRPr="006F5187">
        <w:rPr>
          <w:color w:val="auto"/>
        </w:rPr>
        <w:t>con la quale possiamo accedere alla pagina del profilo</w:t>
      </w:r>
      <w:r w:rsidR="00BD4D90">
        <w:rPr>
          <w:color w:val="auto"/>
        </w:rPr>
        <w:t xml:space="preserve"> </w:t>
      </w:r>
      <w:r w:rsidRPr="006F5187">
        <w:rPr>
          <w:b/>
          <w:bCs/>
          <w:color w:val="auto"/>
        </w:rPr>
        <w:t>(</w:t>
      </w:r>
      <w:proofErr w:type="spellStart"/>
      <w:r w:rsidRPr="006F5187">
        <w:rPr>
          <w:b/>
          <w:bCs/>
          <w:color w:val="auto"/>
        </w:rPr>
        <w:t>profilo.php</w:t>
      </w:r>
      <w:proofErr w:type="spellEnd"/>
      <w:r w:rsidRPr="006F5187">
        <w:rPr>
          <w:color w:val="auto"/>
        </w:rPr>
        <w:t>) che utilizza diverse pagine per effettuare la verifica dello stato del treno prenotato e la cancellazione del treno prenotato</w:t>
      </w:r>
      <w:r w:rsidR="00BD4D90">
        <w:rPr>
          <w:color w:val="auto"/>
        </w:rPr>
        <w:t xml:space="preserve"> </w:t>
      </w:r>
      <w:r w:rsidRPr="006F5187">
        <w:rPr>
          <w:b/>
          <w:bCs/>
          <w:color w:val="auto"/>
        </w:rPr>
        <w:t>(</w:t>
      </w:r>
      <w:proofErr w:type="spellStart"/>
      <w:r w:rsidRPr="006F5187">
        <w:rPr>
          <w:b/>
          <w:bCs/>
          <w:color w:val="auto"/>
        </w:rPr>
        <w:t>TrainStatus.php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TrainStato.php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="006F5C32" w:rsidRPr="006F5187">
        <w:rPr>
          <w:b/>
          <w:bCs/>
          <w:color w:val="auto"/>
        </w:rPr>
        <w:t>code.php</w:t>
      </w:r>
      <w:proofErr w:type="spellEnd"/>
      <w:r w:rsidR="006F5C32" w:rsidRPr="006F5187">
        <w:rPr>
          <w:color w:val="auto"/>
        </w:rPr>
        <w:t xml:space="preserve">).Il lato utente continua con il </w:t>
      </w:r>
      <w:proofErr w:type="spellStart"/>
      <w:r w:rsidR="006F5C32" w:rsidRPr="006F5187">
        <w:rPr>
          <w:color w:val="auto"/>
        </w:rPr>
        <w:t>form</w:t>
      </w:r>
      <w:proofErr w:type="spellEnd"/>
      <w:r w:rsidR="006F5C32" w:rsidRPr="006F5187">
        <w:rPr>
          <w:color w:val="auto"/>
        </w:rPr>
        <w:t xml:space="preserve"> di ricerca che porta a diverse sezioni della prenotazione</w:t>
      </w:r>
      <w:r w:rsidR="006F5C32" w:rsidRPr="006F5187">
        <w:rPr>
          <w:b/>
          <w:bCs/>
          <w:color w:val="auto"/>
        </w:rPr>
        <w:t>(</w:t>
      </w:r>
      <w:proofErr w:type="spellStart"/>
      <w:r w:rsidR="006F5C32" w:rsidRPr="006F5187">
        <w:rPr>
          <w:b/>
          <w:bCs/>
          <w:color w:val="auto"/>
        </w:rPr>
        <w:t>formand.php</w:t>
      </w:r>
      <w:proofErr w:type="spellEnd"/>
      <w:r w:rsidR="006F5C32"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="006F5C32" w:rsidRPr="006F5187">
        <w:rPr>
          <w:b/>
          <w:bCs/>
          <w:color w:val="auto"/>
        </w:rPr>
        <w:t>formrit.php</w:t>
      </w:r>
      <w:proofErr w:type="spellEnd"/>
      <w:r w:rsidR="006F5C32"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="006F5C32" w:rsidRPr="006F5187">
        <w:rPr>
          <w:b/>
          <w:bCs/>
          <w:color w:val="auto"/>
        </w:rPr>
        <w:t>prenotazione.php</w:t>
      </w:r>
      <w:proofErr w:type="spellEnd"/>
      <w:r w:rsidR="006F5C32"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="006F5C32" w:rsidRPr="006F5187">
        <w:rPr>
          <w:b/>
          <w:bCs/>
          <w:color w:val="auto"/>
        </w:rPr>
        <w:t>pagamento.php</w:t>
      </w:r>
      <w:proofErr w:type="spellEnd"/>
      <w:r w:rsidR="006F5C32" w:rsidRPr="006F5187">
        <w:rPr>
          <w:b/>
          <w:bCs/>
          <w:color w:val="auto"/>
        </w:rPr>
        <w:t>).</w:t>
      </w:r>
    </w:p>
    <w:p w14:paraId="188CC8F6" w14:textId="0B58294F" w:rsidR="006F5C32" w:rsidRPr="006F5187" w:rsidRDefault="006F5C32" w:rsidP="006F5187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F5187">
        <w:rPr>
          <w:color w:val="auto"/>
        </w:rPr>
        <w:t xml:space="preserve">Il </w:t>
      </w:r>
      <w:r w:rsidR="006F5187" w:rsidRPr="006F5187">
        <w:rPr>
          <w:b/>
          <w:bCs/>
          <w:color w:val="auto"/>
        </w:rPr>
        <w:t>LATO ADMIN</w:t>
      </w:r>
      <w:r w:rsidRPr="006F5187">
        <w:rPr>
          <w:color w:val="auto"/>
        </w:rPr>
        <w:t xml:space="preserve"> può essere acceduto attraverso la corretta combinazione di utente e password </w:t>
      </w:r>
      <w:r w:rsidRPr="006F5187">
        <w:rPr>
          <w:b/>
          <w:bCs/>
          <w:color w:val="auto"/>
        </w:rPr>
        <w:t>(Login.html,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login.php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proofErr w:type="gramStart"/>
      <w:r w:rsidRPr="006F5187">
        <w:rPr>
          <w:b/>
          <w:bCs/>
          <w:color w:val="auto"/>
        </w:rPr>
        <w:t>Register,html</w:t>
      </w:r>
      <w:proofErr w:type="spellEnd"/>
      <w:proofErr w:type="gram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registrazione.php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logout.php</w:t>
      </w:r>
      <w:proofErr w:type="spellEnd"/>
      <w:r w:rsidRPr="006F5187">
        <w:rPr>
          <w:b/>
          <w:bCs/>
          <w:color w:val="auto"/>
        </w:rPr>
        <w:t xml:space="preserve">) </w:t>
      </w:r>
      <w:r w:rsidRPr="006F5187">
        <w:rPr>
          <w:color w:val="auto"/>
        </w:rPr>
        <w:t>presentato con la pagina inziale che offre diversi servizi per inserimento dati e visualizzazione/modifica/cancellazione di essi</w:t>
      </w:r>
      <w:r w:rsidR="00BD4D90">
        <w:rPr>
          <w:color w:val="auto"/>
        </w:rPr>
        <w:t xml:space="preserve"> </w:t>
      </w:r>
      <w:r w:rsidRPr="006F5187">
        <w:rPr>
          <w:color w:val="auto"/>
        </w:rPr>
        <w:t>(</w:t>
      </w:r>
      <w:proofErr w:type="spellStart"/>
      <w:r w:rsidRPr="006F5187">
        <w:rPr>
          <w:b/>
          <w:bCs/>
          <w:color w:val="auto"/>
        </w:rPr>
        <w:t>Admin.php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insert.php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shtrenocompleto.php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shprenotazioni.php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shtreno.php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shutente.php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edit.php</w:t>
      </w:r>
      <w:proofErr w:type="spellEnd"/>
      <w:r w:rsidRPr="006F5187">
        <w:rPr>
          <w:b/>
          <w:bCs/>
          <w:color w:val="auto"/>
        </w:rPr>
        <w:t>,</w:t>
      </w:r>
      <w:r w:rsidR="00BD4D90">
        <w:rPr>
          <w:b/>
          <w:bCs/>
          <w:color w:val="auto"/>
        </w:rPr>
        <w:t xml:space="preserve"> </w:t>
      </w:r>
      <w:proofErr w:type="spellStart"/>
      <w:r w:rsidRPr="006F5187">
        <w:rPr>
          <w:b/>
          <w:bCs/>
          <w:color w:val="auto"/>
        </w:rPr>
        <w:t>code.php</w:t>
      </w:r>
      <w:proofErr w:type="spellEnd"/>
      <w:r w:rsidRPr="006F5187">
        <w:rPr>
          <w:b/>
          <w:bCs/>
          <w:color w:val="auto"/>
        </w:rPr>
        <w:t>).</w:t>
      </w:r>
    </w:p>
    <w:p w14:paraId="5BBD8449" w14:textId="2FA5E41D" w:rsidR="006F5C32" w:rsidRPr="006F5187" w:rsidRDefault="006F5C32" w:rsidP="006F5187">
      <w:pPr>
        <w:pStyle w:val="Paragrafoelenco"/>
        <w:numPr>
          <w:ilvl w:val="0"/>
          <w:numId w:val="1"/>
        </w:numPr>
        <w:rPr>
          <w:rStyle w:val="Enfasigrassetto"/>
          <w:color w:val="auto"/>
        </w:rPr>
      </w:pPr>
      <w:r w:rsidRPr="006F5187">
        <w:rPr>
          <w:color w:val="auto"/>
        </w:rPr>
        <w:t>Tutto il progetto effettua controlli e diverse funzioni utilizzando lo script</w:t>
      </w:r>
      <w:r w:rsidR="00BD4D90">
        <w:rPr>
          <w:color w:val="auto"/>
        </w:rPr>
        <w:t xml:space="preserve"> </w:t>
      </w:r>
      <w:r w:rsidRPr="006F5187">
        <w:rPr>
          <w:b/>
          <w:bCs/>
          <w:color w:val="auto"/>
        </w:rPr>
        <w:t>(funzioni.js</w:t>
      </w:r>
      <w:r w:rsidRPr="006F5187">
        <w:rPr>
          <w:color w:val="auto"/>
        </w:rPr>
        <w:t xml:space="preserve">) e viene utilizzato anche il file </w:t>
      </w:r>
      <w:proofErr w:type="spellStart"/>
      <w:r w:rsidRPr="006F5187">
        <w:rPr>
          <w:color w:val="auto"/>
        </w:rPr>
        <w:t>css</w:t>
      </w:r>
      <w:proofErr w:type="spellEnd"/>
      <w:r w:rsidR="00BD4D90">
        <w:rPr>
          <w:color w:val="auto"/>
        </w:rPr>
        <w:t xml:space="preserve"> </w:t>
      </w:r>
      <w:r w:rsidRPr="006F5187">
        <w:rPr>
          <w:b/>
          <w:bCs/>
          <w:color w:val="auto"/>
        </w:rPr>
        <w:t xml:space="preserve">(stile.css) </w:t>
      </w:r>
      <w:r w:rsidRPr="006F5187">
        <w:rPr>
          <w:color w:val="auto"/>
        </w:rPr>
        <w:t>per la formattazione dei diversi documenti PHP/HTML</w:t>
      </w:r>
    </w:p>
    <w:p w14:paraId="7E49C088" w14:textId="0A2CEC14" w:rsidR="00A66B18" w:rsidRPr="00BD4D90" w:rsidRDefault="006F5187" w:rsidP="00BD4D90">
      <w:pPr>
        <w:pStyle w:val="Titolo1"/>
      </w:pPr>
      <w:r>
        <w:rPr>
          <w:rStyle w:val="Enfasigrassetto"/>
          <w:b w:val="0"/>
          <w:bCs w:val="0"/>
        </w:rPr>
        <w:t xml:space="preserve">rEALIZZATO DA: </w:t>
      </w:r>
      <w:r w:rsidR="006F5C32">
        <w:rPr>
          <w:rStyle w:val="Enfasigrassetto"/>
          <w:b w:val="0"/>
          <w:bCs w:val="0"/>
        </w:rPr>
        <w:t xml:space="preserve">Scolamiero </w:t>
      </w:r>
      <w:r w:rsidR="006F5C32" w:rsidRPr="006F5187">
        <w:t>2022977</w:t>
      </w:r>
      <w:r w:rsidR="006F5C32">
        <w:t>,</w:t>
      </w:r>
      <w:r>
        <w:t xml:space="preserve"> </w:t>
      </w:r>
      <w:r w:rsidR="006F5C32">
        <w:rPr>
          <w:rStyle w:val="Enfasigrassetto"/>
          <w:b w:val="0"/>
          <w:bCs w:val="0"/>
        </w:rPr>
        <w:t xml:space="preserve">Mirelli </w:t>
      </w:r>
      <w:r w:rsidR="006F5C32" w:rsidRPr="006F5187">
        <w:t>1959373</w:t>
      </w:r>
      <w:r>
        <w:rPr>
          <w:rFonts w:cs="Arial"/>
          <w:b/>
          <w:bCs/>
          <w:color w:val="104864" w:themeColor="background2" w:themeShade="40"/>
          <w:szCs w:val="24"/>
        </w:rPr>
        <w:t>.</w:t>
      </w:r>
    </w:p>
    <w:sectPr w:rsidR="00A66B18" w:rsidRPr="00BD4D90" w:rsidSect="00EB57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498C5" w14:textId="77777777" w:rsidR="00A96C6E" w:rsidRDefault="00A96C6E" w:rsidP="00A66B18">
      <w:pPr>
        <w:spacing w:after="0"/>
      </w:pPr>
      <w:r>
        <w:separator/>
      </w:r>
    </w:p>
  </w:endnote>
  <w:endnote w:type="continuationSeparator" w:id="0">
    <w:p w14:paraId="06760444" w14:textId="77777777" w:rsidR="00A96C6E" w:rsidRDefault="00A96C6E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CFCAA" w14:textId="77777777" w:rsidR="00A96C6E" w:rsidRDefault="00A96C6E" w:rsidP="00A66B18">
      <w:pPr>
        <w:spacing w:after="0"/>
      </w:pPr>
      <w:r>
        <w:separator/>
      </w:r>
    </w:p>
  </w:footnote>
  <w:footnote w:type="continuationSeparator" w:id="0">
    <w:p w14:paraId="1EF3A55D" w14:textId="77777777" w:rsidR="00A96C6E" w:rsidRDefault="00A96C6E" w:rsidP="00A66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6E08"/>
    <w:multiLevelType w:val="hybridMultilevel"/>
    <w:tmpl w:val="002E54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86B70"/>
    <w:multiLevelType w:val="hybridMultilevel"/>
    <w:tmpl w:val="CB4A5B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C81299"/>
    <w:multiLevelType w:val="hybridMultilevel"/>
    <w:tmpl w:val="4970AA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575012">
    <w:abstractNumId w:val="2"/>
  </w:num>
  <w:num w:numId="2" w16cid:durableId="1337684173">
    <w:abstractNumId w:val="1"/>
  </w:num>
  <w:num w:numId="3" w16cid:durableId="60603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9D"/>
    <w:rsid w:val="00030C2F"/>
    <w:rsid w:val="00083BAA"/>
    <w:rsid w:val="0010680C"/>
    <w:rsid w:val="00152B0B"/>
    <w:rsid w:val="001766D6"/>
    <w:rsid w:val="001902B4"/>
    <w:rsid w:val="00192419"/>
    <w:rsid w:val="001C270D"/>
    <w:rsid w:val="001E2320"/>
    <w:rsid w:val="00214E28"/>
    <w:rsid w:val="00237092"/>
    <w:rsid w:val="00352B81"/>
    <w:rsid w:val="00394757"/>
    <w:rsid w:val="003A0150"/>
    <w:rsid w:val="003E24DF"/>
    <w:rsid w:val="0041428F"/>
    <w:rsid w:val="00492440"/>
    <w:rsid w:val="004A2B0D"/>
    <w:rsid w:val="005C2210"/>
    <w:rsid w:val="00615018"/>
    <w:rsid w:val="0062123A"/>
    <w:rsid w:val="00646E75"/>
    <w:rsid w:val="006C6D4D"/>
    <w:rsid w:val="006F5187"/>
    <w:rsid w:val="006F5C32"/>
    <w:rsid w:val="006F6F10"/>
    <w:rsid w:val="00783E79"/>
    <w:rsid w:val="007B5AE8"/>
    <w:rsid w:val="007F5192"/>
    <w:rsid w:val="00831721"/>
    <w:rsid w:val="008336A5"/>
    <w:rsid w:val="00862A06"/>
    <w:rsid w:val="008D01C4"/>
    <w:rsid w:val="009348BB"/>
    <w:rsid w:val="00A26FE7"/>
    <w:rsid w:val="00A66B18"/>
    <w:rsid w:val="00A6783B"/>
    <w:rsid w:val="00A96C6E"/>
    <w:rsid w:val="00A96CF8"/>
    <w:rsid w:val="00AA089B"/>
    <w:rsid w:val="00AE1388"/>
    <w:rsid w:val="00AF3982"/>
    <w:rsid w:val="00B4109D"/>
    <w:rsid w:val="00B50294"/>
    <w:rsid w:val="00B57D6E"/>
    <w:rsid w:val="00B93312"/>
    <w:rsid w:val="00BB332F"/>
    <w:rsid w:val="00BD4D90"/>
    <w:rsid w:val="00C316A9"/>
    <w:rsid w:val="00C701F7"/>
    <w:rsid w:val="00C70786"/>
    <w:rsid w:val="00D10958"/>
    <w:rsid w:val="00D66593"/>
    <w:rsid w:val="00D842C5"/>
    <w:rsid w:val="00DB7D2A"/>
    <w:rsid w:val="00DE6DA2"/>
    <w:rsid w:val="00DF2D30"/>
    <w:rsid w:val="00E4786A"/>
    <w:rsid w:val="00E55D74"/>
    <w:rsid w:val="00E6540C"/>
    <w:rsid w:val="00E81E2A"/>
    <w:rsid w:val="00EB5707"/>
    <w:rsid w:val="00EE0952"/>
    <w:rsid w:val="00F6394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747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100" w:afterAutospacing="1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e">
    <w:name w:val="Normal"/>
    <w:qFormat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Titolo1">
    <w:name w:val="heading 1"/>
    <w:basedOn w:val="Normale"/>
    <w:next w:val="Normale"/>
    <w:link w:val="Titolo1Carattere"/>
    <w:uiPriority w:val="8"/>
    <w:unhideWhenUsed/>
    <w:qFormat/>
    <w:rsid w:val="003E24DF"/>
    <w:pPr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e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Formuladiapertura">
    <w:name w:val="Salutation"/>
    <w:basedOn w:val="Normale"/>
    <w:link w:val="FormuladiaperturaCarattere"/>
    <w:uiPriority w:val="4"/>
    <w:unhideWhenUsed/>
    <w:qFormat/>
    <w:rsid w:val="00A66B18"/>
    <w:pPr>
      <w:spacing w:before="72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adichiusura">
    <w:name w:val="Closing"/>
    <w:basedOn w:val="Normale"/>
    <w:next w:val="Firma"/>
    <w:link w:val="FormuladichiusuraCarattere"/>
    <w:uiPriority w:val="6"/>
    <w:unhideWhenUsed/>
    <w:qFormat/>
    <w:rsid w:val="00A6783B"/>
    <w:pPr>
      <w:spacing w:before="480" w:after="96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e"/>
    <w:link w:val="FirmaCarattere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attere">
    <w:name w:val="Firma Carattere"/>
    <w:basedOn w:val="Carpredefinitoparagrafo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3E24DF"/>
    <w:pPr>
      <w:spacing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Enfasigrassetto">
    <w:name w:val="Strong"/>
    <w:basedOn w:val="Carpredefinitoparagrafo"/>
    <w:uiPriority w:val="1"/>
    <w:semiHidden/>
    <w:rsid w:val="003E24DF"/>
    <w:rPr>
      <w:b/>
      <w:bCs/>
    </w:rPr>
  </w:style>
  <w:style w:type="paragraph" w:customStyle="1" w:styleId="Informazionidicontatto">
    <w:name w:val="Informazioni di contatto"/>
    <w:basedOn w:val="Normale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83BAA"/>
    <w:pPr>
      <w:spacing w:before="100" w:before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stosegnaposto">
    <w:name w:val="Placeholder Text"/>
    <w:basedOn w:val="Carpredefinitoparagrafo"/>
    <w:uiPriority w:val="99"/>
    <w:semiHidden/>
    <w:rsid w:val="001766D6"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e"/>
    <w:next w:val="Normale"/>
    <w:link w:val="Caratterelog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tterelogo">
    <w:name w:val="Carattere logo"/>
    <w:basedOn w:val="Carpredefinitoparagrafo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agrafoelenco">
    <w:name w:val="List Paragraph"/>
    <w:basedOn w:val="Normale"/>
    <w:uiPriority w:val="34"/>
    <w:semiHidden/>
    <w:rsid w:val="006F5187"/>
    <w:pPr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F5187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9375\AppData\Local\Microsoft\Office\16.0\DTS\it-IT%7b1FE82B39-9BBC-47B1-8444-299877F97122%7d\%7b788C60AF-DD5F-40EA-9619-F7C792B9197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95c46d-d1cb-4140-abbd-21dbb7642b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7160D8A61FB429FDDA6CDF980BBDF" ma:contentTypeVersion="8" ma:contentTypeDescription="Create a new document." ma:contentTypeScope="" ma:versionID="a5c5fbf1dc39813b549b9b37ebe9d3ce">
  <xsd:schema xmlns:xsd="http://www.w3.org/2001/XMLSchema" xmlns:xs="http://www.w3.org/2001/XMLSchema" xmlns:p="http://schemas.microsoft.com/office/2006/metadata/properties" xmlns:ns3="4d95c46d-d1cb-4140-abbd-21dbb7642bad" xmlns:ns4="1ed803df-2879-4059-bdc8-7b65f934e8c5" targetNamespace="http://schemas.microsoft.com/office/2006/metadata/properties" ma:root="true" ma:fieldsID="c992c79dd4cd7bb241f240832da2e11c" ns3:_="" ns4:_="">
    <xsd:import namespace="4d95c46d-d1cb-4140-abbd-21dbb7642bad"/>
    <xsd:import namespace="1ed803df-2879-4059-bdc8-7b65f934e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c46d-d1cb-4140-abbd-21dbb7642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803df-2879-4059-bdc8-7b65f934e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4d95c46d-d1cb-4140-abbd-21dbb7642ba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2F22E-AD9E-40D6-9A82-5CE023C0F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5c46d-d1cb-4140-abbd-21dbb7642bad"/>
    <ds:schemaRef ds:uri="1ed803df-2879-4059-bdc8-7b65f934e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{788C60AF-DD5F-40EA-9619-F7C792B9197A}tf56348247_win32.dotx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2024-05-21T16:58:00Z</dcterms:created>
  <dcterms:modified xsi:type="dcterms:W3CDTF">2024-05-22T14:54:00Z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0x01010074D7160D8A61FB429FDDA6CDF980BBDF</vt:lpwstr>
  </property>
</Properties>
</file>